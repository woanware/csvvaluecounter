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0420651"/>
        <w:docPartObj>
          <w:docPartGallery w:val="Cover Pages"/>
          <w:docPartUnique/>
        </w:docPartObj>
      </w:sdtPr>
      <w:sdtEndPr/>
      <w:sdtContent>
        <w:p w:rsidR="00BC47D7" w:rsidRPr="008A4928" w:rsidRDefault="00BC47D7">
          <w:r>
            <w:rPr>
              <w:rFonts w:eastAsiaTheme="majorEastAsia" w:cstheme="minorHAnsi"/>
              <w:noProof/>
              <w:sz w:val="52"/>
              <w:szCs w:val="52"/>
              <w:lang w:eastAsia="en-GB"/>
            </w:rPr>
            <w:drawing>
              <wp:inline distT="0" distB="0" distL="0" distR="0" wp14:anchorId="10E0D895" wp14:editId="1CE18C92">
                <wp:extent cx="2524478" cy="762106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anware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478" cy="762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F258B0" w:rsidRDefault="004A2BA1">
          <w:pPr>
            <w:rPr>
              <w:b/>
              <w:sz w:val="96"/>
              <w:szCs w:val="96"/>
            </w:rPr>
          </w:pPr>
          <w:r w:rsidRPr="008A4928">
            <w:rPr>
              <w:sz w:val="96"/>
              <w:szCs w:val="96"/>
            </w:rPr>
            <w:fldChar w:fldCharType="begin"/>
          </w:r>
          <w:r w:rsidR="00BC47D7" w:rsidRPr="008A4928">
            <w:rPr>
              <w:sz w:val="96"/>
              <w:szCs w:val="96"/>
            </w:rPr>
            <w:instrText xml:space="preserve"> DOCPROPERTY  Subject  \* MERGEFORMAT </w:instrText>
          </w:r>
          <w:r w:rsidRPr="008A4928">
            <w:rPr>
              <w:sz w:val="96"/>
              <w:szCs w:val="96"/>
            </w:rPr>
            <w:fldChar w:fldCharType="end"/>
          </w:r>
          <w:sdt>
            <w:sdtPr>
              <w:rPr>
                <w:b/>
                <w:sz w:val="96"/>
                <w:szCs w:val="96"/>
              </w:rPr>
              <w:alias w:val="Subject"/>
              <w:tag w:val=""/>
              <w:id w:val="452831197"/>
              <w:placeholder>
                <w:docPart w:val="8F9453788A6A4EE4BD65B2EB23283D9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258B0" w:rsidRPr="00F258B0">
                <w:rPr>
                  <w:b/>
                  <w:sz w:val="96"/>
                  <w:szCs w:val="96"/>
                </w:rPr>
                <w:t>csvvaluehelper</w:t>
              </w:r>
            </w:sdtContent>
          </w:sdt>
        </w:p>
        <w:p w:rsidR="00BC47D7" w:rsidRPr="008A4928" w:rsidRDefault="00DE39FC">
          <w:pPr>
            <w:rPr>
              <w:sz w:val="96"/>
              <w:szCs w:val="96"/>
            </w:rPr>
          </w:pPr>
          <w:r w:rsidRPr="008A4928">
            <w:rPr>
              <w:sz w:val="96"/>
              <w:szCs w:val="96"/>
            </w:rPr>
            <w:br w:type="page"/>
          </w:r>
        </w:p>
        <w:p w:rsidR="005F0E0B" w:rsidRPr="001775B4" w:rsidRDefault="005F0E0B" w:rsidP="007076A2">
          <w:pPr>
            <w:pStyle w:val="woanwareHeading1"/>
          </w:pPr>
          <w:r w:rsidRPr="001775B4">
            <w:lastRenderedPageBreak/>
            <w:t>About</w:t>
          </w:r>
        </w:p>
        <w:p w:rsidR="005F0E0B" w:rsidRDefault="005F0E0B" w:rsidP="005F0E0B"/>
        <w:p w:rsidR="005F0E0B" w:rsidRPr="000451B7" w:rsidRDefault="005F0E0B" w:rsidP="005F0E0B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20"/>
              <w:szCs w:val="20"/>
            </w:rPr>
          </w:pPr>
          <w:r w:rsidRPr="000451B7">
            <w:rPr>
              <w:rFonts w:cstheme="minorHAnsi"/>
              <w:color w:val="000000"/>
              <w:sz w:val="20"/>
              <w:szCs w:val="20"/>
            </w:rPr>
            <w:t>woanware is the name for a set of tools and applications I have written. The majority of the tools/applications are related to network</w:t>
          </w:r>
          <w:r w:rsidR="000451B7" w:rsidRPr="000451B7">
            <w:rPr>
              <w:rFonts w:cstheme="minorHAnsi"/>
              <w:color w:val="000000"/>
              <w:sz w:val="20"/>
              <w:szCs w:val="20"/>
            </w:rPr>
            <w:t>ing</w:t>
          </w:r>
          <w:r w:rsidRPr="000451B7">
            <w:rPr>
              <w:rFonts w:cstheme="minorHAnsi"/>
              <w:color w:val="000000"/>
              <w:sz w:val="20"/>
              <w:szCs w:val="20"/>
            </w:rPr>
            <w:t>, network security, application security or digital forensic tasks.</w:t>
          </w:r>
        </w:p>
        <w:p w:rsidR="005F0E0B" w:rsidRPr="000451B7" w:rsidRDefault="005F0E0B" w:rsidP="005F0E0B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0"/>
              <w:szCs w:val="20"/>
            </w:rPr>
          </w:pPr>
        </w:p>
        <w:p w:rsidR="005F0E0B" w:rsidRDefault="005F0E0B">
          <w:r>
            <w:br w:type="page"/>
          </w:r>
        </w:p>
        <w:p w:rsidR="00BC47D7" w:rsidRDefault="00F258B0" w:rsidP="00F258B0">
          <w:pPr>
            <w:pStyle w:val="woanwareHeading1"/>
          </w:pPr>
          <w:r>
            <w:lastRenderedPageBreak/>
            <w:t>History</w:t>
          </w:r>
        </w:p>
        <w:p w:rsidR="00F258B0" w:rsidRDefault="00F258B0" w:rsidP="00F258B0">
          <w:pPr>
            <w:spacing w:after="0" w:line="240" w:lineRule="auto"/>
          </w:pPr>
        </w:p>
        <w:p w:rsidR="00F258B0" w:rsidRDefault="00F258B0" w:rsidP="00F258B0">
          <w:pPr>
            <w:rPr>
              <w:b/>
            </w:rPr>
          </w:pPr>
          <w:r>
            <w:rPr>
              <w:b/>
            </w:rPr>
            <w:t>v1.0.1</w:t>
          </w:r>
        </w:p>
        <w:p w:rsidR="00F258B0" w:rsidRPr="00F258B0" w:rsidRDefault="00F258B0" w:rsidP="00F258B0">
          <w:pPr>
            <w:pStyle w:val="ListParagraph"/>
            <w:numPr>
              <w:ilvl w:val="0"/>
              <w:numId w:val="2"/>
            </w:numPr>
          </w:pPr>
          <w:r w:rsidRPr="00F258B0">
            <w:t>Removed LumenWorks.Framework.IO library and replaced with CsvHelper</w:t>
          </w:r>
          <w:r>
            <w:t xml:space="preserve"> due to parsing issues</w:t>
          </w:r>
          <w:bookmarkStart w:id="0" w:name="_GoBack"/>
          <w:bookmarkEnd w:id="0"/>
        </w:p>
        <w:p w:rsidR="00F258B0" w:rsidRDefault="00F258B0" w:rsidP="00F258B0">
          <w:pPr>
            <w:rPr>
              <w:b/>
            </w:rPr>
          </w:pPr>
          <w:r>
            <w:rPr>
              <w:b/>
            </w:rPr>
            <w:t>v</w:t>
          </w:r>
          <w:r w:rsidRPr="00F258B0">
            <w:rPr>
              <w:b/>
            </w:rPr>
            <w:t>1.00</w:t>
          </w:r>
        </w:p>
        <w:p w:rsidR="00F258B0" w:rsidRPr="00F258B0" w:rsidRDefault="00F258B0" w:rsidP="00F258B0">
          <w:pPr>
            <w:pStyle w:val="ListParagraph"/>
            <w:numPr>
              <w:ilvl w:val="0"/>
              <w:numId w:val="1"/>
            </w:numPr>
          </w:pPr>
          <w:r w:rsidRPr="00F258B0">
            <w:t>Initial public release</w:t>
          </w:r>
        </w:p>
        <w:p w:rsidR="00BC47D7" w:rsidRDefault="00BC47D7"/>
        <w:p w:rsidR="00BC47D7" w:rsidRDefault="00BC47D7"/>
        <w:p w:rsidR="00BC47D7" w:rsidRDefault="00BC47D7"/>
        <w:p w:rsidR="00DE39FC" w:rsidRDefault="00AF0E59"/>
      </w:sdtContent>
    </w:sdt>
    <w:p w:rsidR="002F1C36" w:rsidRDefault="002F1C36"/>
    <w:sectPr w:rsidR="002F1C36" w:rsidSect="00DE39F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E59" w:rsidRDefault="00AF0E59" w:rsidP="00837CCD">
      <w:pPr>
        <w:spacing w:after="0" w:line="240" w:lineRule="auto"/>
      </w:pPr>
      <w:r>
        <w:separator/>
      </w:r>
    </w:p>
  </w:endnote>
  <w:endnote w:type="continuationSeparator" w:id="0">
    <w:p w:rsidR="00AF0E59" w:rsidRDefault="00AF0E59" w:rsidP="0083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D7468B" w:rsidTr="00BC47D7">
      <w:tc>
        <w:tcPr>
          <w:tcW w:w="918" w:type="dxa"/>
          <w:tcBorders>
            <w:right w:val="nil"/>
          </w:tcBorders>
        </w:tcPr>
        <w:p w:rsidR="00D7468B" w:rsidRPr="00D7468B" w:rsidRDefault="004A2BA1" w:rsidP="00D7468B">
          <w:pPr>
            <w:pStyle w:val="NoSpacing"/>
          </w:pPr>
          <w:r w:rsidRPr="00D7468B">
            <w:fldChar w:fldCharType="begin"/>
          </w:r>
          <w:r w:rsidR="00D7468B" w:rsidRPr="00D7468B">
            <w:instrText xml:space="preserve"> PAGE   \* MERGEFORMAT </w:instrText>
          </w:r>
          <w:r w:rsidRPr="00D7468B">
            <w:fldChar w:fldCharType="separate"/>
          </w:r>
          <w:r w:rsidR="00F258B0">
            <w:rPr>
              <w:noProof/>
            </w:rPr>
            <w:t>2</w:t>
          </w:r>
          <w:r w:rsidRPr="00D7468B">
            <w:fldChar w:fldCharType="end"/>
          </w:r>
        </w:p>
      </w:tc>
      <w:tc>
        <w:tcPr>
          <w:tcW w:w="7938" w:type="dxa"/>
          <w:tcBorders>
            <w:top w:val="single" w:sz="18" w:space="0" w:color="808080" w:themeColor="background1" w:themeShade="80"/>
            <w:left w:val="nil"/>
          </w:tcBorders>
        </w:tcPr>
        <w:p w:rsidR="00D7468B" w:rsidRDefault="00D7468B">
          <w:pPr>
            <w:pStyle w:val="Footer"/>
          </w:pPr>
        </w:p>
      </w:tc>
    </w:tr>
  </w:tbl>
  <w:p w:rsidR="00837CCD" w:rsidRDefault="00837C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E59" w:rsidRDefault="00AF0E59" w:rsidP="00837CCD">
      <w:pPr>
        <w:spacing w:after="0" w:line="240" w:lineRule="auto"/>
      </w:pPr>
      <w:r>
        <w:separator/>
      </w:r>
    </w:p>
  </w:footnote>
  <w:footnote w:type="continuationSeparator" w:id="0">
    <w:p w:rsidR="00AF0E59" w:rsidRDefault="00AF0E59" w:rsidP="0083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19"/>
      <w:gridCol w:w="2237"/>
    </w:tblGrid>
    <w:tr w:rsidR="00C27B4E" w:rsidTr="00BC47D7">
      <w:trPr>
        <w:trHeight w:val="288"/>
      </w:trPr>
      <w:sdt>
        <w:sdtPr>
          <w:alias w:val="Title"/>
          <w:id w:val="77761602"/>
          <w:placeholder>
            <w:docPart w:val="8F9453788A6A4EE4BD65B2EB23283D9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  <w:tcBorders>
                <w:bottom w:val="single" w:sz="18" w:space="0" w:color="808080" w:themeColor="background1" w:themeShade="80"/>
                <w:right w:val="nil"/>
              </w:tcBorders>
            </w:tcPr>
            <w:p w:rsidR="00C45BD3" w:rsidRDefault="00C45BD3" w:rsidP="00BC47D7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C45BD3">
                <w:t>woanware</w:t>
              </w:r>
            </w:p>
          </w:tc>
        </w:sdtContent>
      </w:sdt>
      <w:tc>
        <w:tcPr>
          <w:tcW w:w="1105" w:type="dxa"/>
          <w:tcBorders>
            <w:left w:val="nil"/>
          </w:tcBorders>
        </w:tcPr>
        <w:p w:rsidR="00C45BD3" w:rsidRDefault="00C27B4E" w:rsidP="0033013E">
          <w:r>
            <w:t>www.woanware.co.uk</w:t>
          </w:r>
        </w:p>
      </w:tc>
    </w:tr>
  </w:tbl>
  <w:p w:rsidR="00837CCD" w:rsidRDefault="00837C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02C1F"/>
    <w:multiLevelType w:val="hybridMultilevel"/>
    <w:tmpl w:val="9856919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CA65ABB"/>
    <w:multiLevelType w:val="hybridMultilevel"/>
    <w:tmpl w:val="145C7E4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B0"/>
    <w:rsid w:val="000451B7"/>
    <w:rsid w:val="00280E99"/>
    <w:rsid w:val="002F1C36"/>
    <w:rsid w:val="0033013E"/>
    <w:rsid w:val="00391705"/>
    <w:rsid w:val="00427637"/>
    <w:rsid w:val="00462AF3"/>
    <w:rsid w:val="00474BE1"/>
    <w:rsid w:val="004A2BA1"/>
    <w:rsid w:val="005F0E0B"/>
    <w:rsid w:val="00630D31"/>
    <w:rsid w:val="007076A2"/>
    <w:rsid w:val="00837CCD"/>
    <w:rsid w:val="008A4928"/>
    <w:rsid w:val="00A93285"/>
    <w:rsid w:val="00AA7C96"/>
    <w:rsid w:val="00AF0E59"/>
    <w:rsid w:val="00AF48B1"/>
    <w:rsid w:val="00BC47D7"/>
    <w:rsid w:val="00C27B4E"/>
    <w:rsid w:val="00C45BD3"/>
    <w:rsid w:val="00CE34B3"/>
    <w:rsid w:val="00D22827"/>
    <w:rsid w:val="00D7468B"/>
    <w:rsid w:val="00D85E59"/>
    <w:rsid w:val="00D930EB"/>
    <w:rsid w:val="00DE39FC"/>
    <w:rsid w:val="00E8099D"/>
    <w:rsid w:val="00F258B0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45481B-009A-4362-8755-CC0AF66B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CD"/>
  </w:style>
  <w:style w:type="paragraph" w:styleId="Footer">
    <w:name w:val="footer"/>
    <w:basedOn w:val="Normal"/>
    <w:link w:val="Foot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CD"/>
  </w:style>
  <w:style w:type="character" w:styleId="Hyperlink">
    <w:name w:val="Hyperlink"/>
    <w:basedOn w:val="DefaultParagraphFont"/>
    <w:uiPriority w:val="99"/>
    <w:unhideWhenUsed/>
    <w:rsid w:val="00837C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C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46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39FC"/>
  </w:style>
  <w:style w:type="character" w:styleId="PlaceholderText">
    <w:name w:val="Placeholder Text"/>
    <w:basedOn w:val="DefaultParagraphFont"/>
    <w:uiPriority w:val="99"/>
    <w:semiHidden/>
    <w:rsid w:val="0033013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F0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oanwareHeading1">
    <w:name w:val="woanware Heading 1"/>
    <w:basedOn w:val="Heading1"/>
    <w:link w:val="woanwareHeading1Char"/>
    <w:qFormat/>
    <w:rsid w:val="007076A2"/>
    <w:rPr>
      <w:rFonts w:asciiTheme="minorHAnsi" w:hAnsiTheme="minorHAnsi" w:cstheme="minorHAnsi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07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oanwareHeading1Char">
    <w:name w:val="woanware Heading 1 Char"/>
    <w:basedOn w:val="Heading1Char"/>
    <w:link w:val="woanwareHeading1"/>
    <w:rsid w:val="007076A2"/>
    <w:rPr>
      <w:rFonts w:asciiTheme="majorHAnsi" w:eastAsiaTheme="majorEastAsia" w:hAnsiTheme="majorHAnsi" w:cstheme="minorHAnsi"/>
      <w:b/>
      <w:bCs/>
      <w:color w:val="365F91" w:themeColor="accent1" w:themeShade="BF"/>
      <w:sz w:val="28"/>
      <w:szCs w:val="28"/>
    </w:rPr>
  </w:style>
  <w:style w:type="paragraph" w:customStyle="1" w:styleId="woanwareHeading2">
    <w:name w:val="woanware Heading 2"/>
    <w:basedOn w:val="Heading2"/>
    <w:link w:val="woanwareHeading2Char"/>
    <w:qFormat/>
    <w:rsid w:val="007076A2"/>
    <w:rPr>
      <w:rFonts w:asciiTheme="minorHAnsi" w:hAnsiTheme="minorHAnsi" w:cstheme="minorHAnsi"/>
      <w:color w:val="auto"/>
    </w:rPr>
  </w:style>
  <w:style w:type="character" w:customStyle="1" w:styleId="woanwareHeading2Char">
    <w:name w:val="woanware Heading 2 Char"/>
    <w:basedOn w:val="Heading2Char"/>
    <w:link w:val="woanwareHeading2"/>
    <w:rsid w:val="007076A2"/>
    <w:rPr>
      <w:rFonts w:asciiTheme="majorHAnsi" w:eastAsiaTheme="majorEastAsia" w:hAnsiTheme="majorHAnsi" w:cstheme="minorHAns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2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Help\Hel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9453788A6A4EE4BD65B2EB23283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BBE1C-0B27-4EB6-91E6-40F904AD7260}"/>
      </w:docPartPr>
      <w:docPartBody>
        <w:p w:rsidR="00000000" w:rsidRDefault="00AC480A">
          <w:pPr>
            <w:pStyle w:val="8F9453788A6A4EE4BD65B2EB23283D90"/>
          </w:pPr>
          <w:r w:rsidRPr="00BF4107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0A"/>
    <w:rsid w:val="00AC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F9453788A6A4EE4BD65B2EB23283D90">
    <w:name w:val="8F9453788A6A4EE4BD65B2EB23283D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NetworkScanViewer</PublishDate>
  <Abstract/>
  <CompanyAddress>woanware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1045A3-8CBF-48A0-A2D1-41E4AA8B4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Help.dotx</Template>
  <TotalTime>3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woanware</vt:lpstr>
    </vt:vector>
  </TitlesOfParts>
  <Company>woanware</Company>
  <LinksUpToDate>false</LinksUpToDate>
  <CharactersWithSpaces>420</CharactersWithSpaces>
  <SharedDoc>false</SharedDoc>
  <HyperlinkBase>http://www.woanware.co.uk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woanware</dc:title>
  <dc:subject>csvvaluehelper</dc:subject>
  <dc:creator>context</dc:creator>
  <cp:lastModifiedBy>context</cp:lastModifiedBy>
  <cp:revision>1</cp:revision>
  <cp:lastPrinted>2010-05-27T18:44:00Z</cp:lastPrinted>
  <dcterms:created xsi:type="dcterms:W3CDTF">2013-06-28T08:57:00Z</dcterms:created>
  <dcterms:modified xsi:type="dcterms:W3CDTF">2013-06-28T09:00:00Z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">
    <vt:lpwstr>WWW</vt:lpwstr>
  </property>
</Properties>
</file>